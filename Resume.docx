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77AED8BD" w14:textId="77777777" w:rsidTr="00174A87">
        <w:trPr>
          <w:trHeight w:hRule="exact" w:val="1944"/>
        </w:trPr>
        <w:tc>
          <w:tcPr>
            <w:tcW w:w="4896" w:type="dxa"/>
            <w:tcMar>
              <w:right w:w="144" w:type="dxa"/>
            </w:tcMar>
            <w:vAlign w:val="bottom"/>
          </w:tcPr>
          <w:p w14:paraId="040E095A" w14:textId="15F84DF9" w:rsidR="007A0F44" w:rsidRPr="00565B06" w:rsidRDefault="00F9088C" w:rsidP="00174A87">
            <w:pPr>
              <w:pStyle w:val="Title"/>
            </w:pPr>
            <w:r>
              <w:t>Ethan</w:t>
            </w:r>
          </w:p>
          <w:p w14:paraId="2989844F" w14:textId="6CCC06BC" w:rsidR="007A0F44" w:rsidRPr="00565B06" w:rsidRDefault="00F9088C" w:rsidP="00174A87">
            <w:pPr>
              <w:pStyle w:val="Subtitle"/>
            </w:pPr>
            <w:r>
              <w:t>Fischer</w:t>
            </w:r>
          </w:p>
        </w:tc>
        <w:tc>
          <w:tcPr>
            <w:tcW w:w="3744" w:type="dxa"/>
            <w:tcMar>
              <w:left w:w="144" w:type="dxa"/>
            </w:tcMar>
            <w:vAlign w:val="bottom"/>
          </w:tcPr>
          <w:p w14:paraId="1BA59089" w14:textId="6B7F8162" w:rsidR="007A0F44" w:rsidRDefault="00DA6AD9" w:rsidP="00174A87">
            <w:pPr>
              <w:pStyle w:val="ContactInfo"/>
            </w:pPr>
            <w:sdt>
              <w:sdtPr>
                <w:alias w:val="Enter address:"/>
                <w:tag w:val="Enter address:"/>
                <w:id w:val="-989020281"/>
                <w:placeholder>
                  <w:docPart w:val="704BC7DBBFA44DB0B1A382E3DE6A315F"/>
                </w:placeholder>
                <w:dataBinding w:prefixMappings="xmlns:ns0='http://schemas.microsoft.com/office/2006/coverPageProps' " w:xpath="/ns0:CoverPageProperties[1]/ns0:CompanyAddress[1]" w:storeItemID="{55AF091B-3C7A-41E3-B477-F2FDAA23CFDA}"/>
                <w15:appearance w15:val="hidden"/>
                <w:text w:multiLine="1"/>
              </w:sdtPr>
              <w:sdtEndPr/>
              <w:sdtContent>
                <w:r w:rsidR="00F9088C">
                  <w:t>Richardson, TX</w:t>
                </w:r>
              </w:sdtContent>
            </w:sdt>
            <w:r w:rsidR="007A0F44">
              <w:t xml:space="preserve">  </w:t>
            </w:r>
            <w:r w:rsidR="007A0F44" w:rsidRPr="009D0878">
              <w:rPr>
                <w:noProof/>
              </w:rPr>
              <mc:AlternateContent>
                <mc:Choice Requires="wps">
                  <w:drawing>
                    <wp:inline distT="0" distB="0" distL="0" distR="0" wp14:anchorId="76E4BE05" wp14:editId="405ACB7D">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D3D1830"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39A69656" w14:textId="1607F68D" w:rsidR="007A0F44" w:rsidRDefault="00DA6AD9" w:rsidP="00174A87">
            <w:pPr>
              <w:pStyle w:val="ContactInfo"/>
            </w:pPr>
            <w:sdt>
              <w:sdtPr>
                <w:alias w:val="Enter phone:"/>
                <w:tag w:val="Enter phone:"/>
                <w:id w:val="381135673"/>
                <w:placeholder>
                  <w:docPart w:val="260BD9F11F4A4A01AD9F14C6A7C8D366"/>
                </w:placeholder>
                <w:dataBinding w:prefixMappings="xmlns:ns0='http://schemas.microsoft.com/office/2006/coverPageProps' " w:xpath="/ns0:CoverPageProperties[1]/ns0:CompanyPhone[1]" w:storeItemID="{55AF091B-3C7A-41E3-B477-F2FDAA23CFDA}"/>
                <w15:appearance w15:val="hidden"/>
                <w:text w:multiLine="1"/>
              </w:sdtPr>
              <w:sdtEndPr/>
              <w:sdtContent>
                <w:r w:rsidR="00F9088C">
                  <w:t>512-920-8983</w:t>
                </w:r>
              </w:sdtContent>
            </w:sdt>
            <w:r w:rsidR="007A0F44">
              <w:t xml:space="preserve">  </w:t>
            </w:r>
            <w:r w:rsidR="007A0F44" w:rsidRPr="009D0878">
              <w:rPr>
                <w:noProof/>
              </w:rPr>
              <mc:AlternateContent>
                <mc:Choice Requires="wps">
                  <w:drawing>
                    <wp:inline distT="0" distB="0" distL="0" distR="0" wp14:anchorId="763D560B" wp14:editId="2A1AE9D2">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3DF5138"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46E22E6B" w14:textId="4361A2BC" w:rsidR="007A0F44" w:rsidRDefault="00DA6AD9" w:rsidP="00174A87">
            <w:pPr>
              <w:pStyle w:val="ContactInfo"/>
            </w:pPr>
            <w:sdt>
              <w:sdtPr>
                <w:alias w:val="Enter email:"/>
                <w:tag w:val="Enter email:"/>
                <w:id w:val="479813182"/>
                <w:placeholder>
                  <w:docPart w:val="EC3A84B8DB274F59A747350FB5107CB9"/>
                </w:placeholder>
                <w:dataBinding w:prefixMappings="xmlns:ns0='http://schemas.microsoft.com/office/2006/coverPageProps' " w:xpath="/ns0:CoverPageProperties[1]/ns0:CompanyEmail[1]" w:storeItemID="{55AF091B-3C7A-41E3-B477-F2FDAA23CFDA}"/>
                <w15:appearance w15:val="hidden"/>
                <w:text w:multiLine="1"/>
              </w:sdtPr>
              <w:sdtEndPr/>
              <w:sdtContent>
                <w:r w:rsidR="00F9088C">
                  <w:t>ejfisc@protonmail.com</w:t>
                </w:r>
              </w:sdtContent>
            </w:sdt>
            <w:r w:rsidR="007A0F44">
              <w:t xml:space="preserve">  </w:t>
            </w:r>
            <w:r w:rsidR="007A0F44">
              <w:rPr>
                <w:noProof/>
              </w:rPr>
              <mc:AlternateContent>
                <mc:Choice Requires="wps">
                  <w:drawing>
                    <wp:inline distT="0" distB="0" distL="0" distR="0" wp14:anchorId="6588E0A6" wp14:editId="4F1F2575">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B47934F"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6E1B9C28" w14:textId="6683A5B9" w:rsidR="007A0F44" w:rsidRDefault="00DA6AD9" w:rsidP="00174A87">
            <w:pPr>
              <w:pStyle w:val="ContactInfo"/>
            </w:pPr>
            <w:sdt>
              <w:sdtPr>
                <w:alias w:val="Enter LinkedIn profile:"/>
                <w:tag w:val="Enter LinkedIn profile:"/>
                <w:id w:val="-1253892234"/>
                <w:placeholder>
                  <w:docPart w:val="CE327055485B4F22B4216D903CA491F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C57164">
                  <w:t xml:space="preserve">LinkedIn: </w:t>
                </w:r>
                <w:r w:rsidR="00F9088C">
                  <w:t>ejfisc</w:t>
                </w:r>
              </w:sdtContent>
            </w:sdt>
            <w:r w:rsidR="007A0F44">
              <w:t xml:space="preserve">  </w:t>
            </w:r>
            <w:r w:rsidR="007A0F44" w:rsidRPr="009D0878">
              <w:rPr>
                <w:noProof/>
              </w:rPr>
              <mc:AlternateContent>
                <mc:Choice Requires="wps">
                  <w:drawing>
                    <wp:inline distT="0" distB="0" distL="0" distR="0" wp14:anchorId="78ECDB95" wp14:editId="31B0DA6A">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B2096A6"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344289D7" w14:textId="655E78C2" w:rsidR="007A0F44" w:rsidRPr="00565B06" w:rsidRDefault="00DA6AD9" w:rsidP="00174A87">
            <w:pPr>
              <w:pStyle w:val="ContactInfo"/>
            </w:pPr>
            <w:sdt>
              <w:sdtPr>
                <w:alias w:val="Enter Twitter/blog/portfolio:"/>
                <w:tag w:val="Enter Twitter/blog/portfolio:"/>
                <w:id w:val="1198669372"/>
                <w:placeholder>
                  <w:docPart w:val="CAAAC2F2AFD94AF081BB51FACC908C2D"/>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F9088C">
                  <w:t xml:space="preserve">GitHub: </w:t>
                </w:r>
                <w:r w:rsidR="00C57164">
                  <w:t>ejfisc</w:t>
                </w:r>
              </w:sdtContent>
            </w:sdt>
            <w:r w:rsidR="007A0F44">
              <w:t xml:space="preserve">  </w:t>
            </w:r>
            <w:r w:rsidR="007A0F44" w:rsidRPr="009D0878">
              <w:rPr>
                <w:noProof/>
              </w:rPr>
              <mc:AlternateContent>
                <mc:Choice Requires="wps">
                  <w:drawing>
                    <wp:inline distT="0" distB="0" distL="0" distR="0" wp14:anchorId="68B7F4F0" wp14:editId="743C929F">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7429236"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5x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1527C2F0"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09BDD07C" w14:textId="77777777" w:rsidR="000E24AC" w:rsidRPr="00565B06" w:rsidRDefault="00075B13" w:rsidP="009D0878">
            <w:pPr>
              <w:pStyle w:val="Icons"/>
            </w:pPr>
            <w:r w:rsidRPr="00565B06">
              <w:rPr>
                <w:noProof/>
              </w:rPr>
              <mc:AlternateContent>
                <mc:Choice Requires="wpg">
                  <w:drawing>
                    <wp:inline distT="0" distB="0" distL="0" distR="0" wp14:anchorId="52D1CC21" wp14:editId="5590FD41">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F722EB1"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51F3E868" w14:textId="77777777" w:rsidR="000E24AC" w:rsidRPr="00565B06" w:rsidRDefault="00DA6AD9" w:rsidP="007850D1">
            <w:pPr>
              <w:pStyle w:val="Heading1"/>
              <w:outlineLvl w:val="0"/>
            </w:pPr>
            <w:sdt>
              <w:sdtPr>
                <w:alias w:val="Objective:"/>
                <w:tag w:val="Objective:"/>
                <w:id w:val="-376709012"/>
                <w:placeholder>
                  <w:docPart w:val="81FE458BE13C4EF1910DE5AB24D36DDB"/>
                </w:placeholder>
                <w:temporary/>
                <w:showingPlcHdr/>
                <w15:appearance w15:val="hidden"/>
              </w:sdtPr>
              <w:sdtEndPr/>
              <w:sdtContent>
                <w:r w:rsidR="007850D1" w:rsidRPr="00D85CA4">
                  <w:rPr>
                    <w:b/>
                  </w:rPr>
                  <w:t>Objective</w:t>
                </w:r>
              </w:sdtContent>
            </w:sdt>
          </w:p>
        </w:tc>
      </w:tr>
    </w:tbl>
    <w:p w14:paraId="316E2CE8" w14:textId="4660ACF7" w:rsidR="00A77B4D" w:rsidRPr="00565B06" w:rsidRDefault="00C57164" w:rsidP="007850D1">
      <w:r>
        <w:t xml:space="preserve">Provide your company with </w:t>
      </w:r>
      <w:r w:rsidR="007C1545">
        <w:t>an asset</w:t>
      </w:r>
      <w:r>
        <w:t xml:space="preserve"> as a dependable engineer that can write clean and organized code, work well with a team, adapt to changing environments, and learn new technologies.</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74E13939" w14:textId="77777777" w:rsidTr="00562422">
        <w:tc>
          <w:tcPr>
            <w:tcW w:w="720" w:type="dxa"/>
            <w:tcMar>
              <w:right w:w="216" w:type="dxa"/>
            </w:tcMar>
            <w:vAlign w:val="bottom"/>
          </w:tcPr>
          <w:p w14:paraId="6ABD9134" w14:textId="77777777" w:rsidR="00A77B4D" w:rsidRPr="00565B06" w:rsidRDefault="00075B13" w:rsidP="00075B13">
            <w:pPr>
              <w:pStyle w:val="Icons"/>
            </w:pPr>
            <w:r w:rsidRPr="00565B06">
              <w:rPr>
                <w:noProof/>
              </w:rPr>
              <mc:AlternateContent>
                <mc:Choice Requires="wpg">
                  <w:drawing>
                    <wp:inline distT="0" distB="0" distL="0" distR="0" wp14:anchorId="36509CB4" wp14:editId="4D98630E">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CF69EBE"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05785854" w14:textId="77777777" w:rsidR="00A77B4D" w:rsidRPr="00565B06" w:rsidRDefault="00DA6AD9" w:rsidP="002146F8">
            <w:pPr>
              <w:pStyle w:val="Heading1"/>
              <w:outlineLvl w:val="0"/>
            </w:pPr>
            <w:sdt>
              <w:sdtPr>
                <w:alias w:val="Education:"/>
                <w:tag w:val="Education:"/>
                <w:id w:val="1586649636"/>
                <w:placeholder>
                  <w:docPart w:val="1CCABCBFC0204B2C838BBBC10BCC14D5"/>
                </w:placeholder>
                <w:temporary/>
                <w:showingPlcHdr/>
                <w15:appearance w15:val="hidden"/>
              </w:sdtPr>
              <w:sdtEndPr/>
              <w:sdtContent>
                <w:r w:rsidR="00DD2D34" w:rsidRPr="00565B06">
                  <w:t>Education</w:t>
                </w:r>
              </w:sdtContent>
            </w:sdt>
          </w:p>
        </w:tc>
      </w:tr>
    </w:tbl>
    <w:p w14:paraId="7F5D2E13" w14:textId="72FC0872" w:rsidR="007C0E0E" w:rsidRPr="00565B06" w:rsidRDefault="00C57164" w:rsidP="00B47E1E">
      <w:pPr>
        <w:pStyle w:val="Heading2"/>
      </w:pPr>
      <w:r>
        <w:t>B.S.</w:t>
      </w:r>
      <w:r w:rsidR="007C0E0E" w:rsidRPr="00565B06">
        <w:t xml:space="preserve"> </w:t>
      </w:r>
      <w:r>
        <w:t>Computer Science</w:t>
      </w:r>
      <w:r w:rsidR="007C0E0E" w:rsidRPr="00565B06">
        <w:t xml:space="preserve">| </w:t>
      </w:r>
      <w:r>
        <w:rPr>
          <w:rStyle w:val="Emphasis"/>
        </w:rPr>
        <w:t>University of Texas at Dallas</w:t>
      </w:r>
    </w:p>
    <w:p w14:paraId="34BD7E2C" w14:textId="2DF13BFF" w:rsidR="007C0E0E" w:rsidRPr="00565B06" w:rsidRDefault="00C57164" w:rsidP="004F199F">
      <w:pPr>
        <w:pStyle w:val="Heading3"/>
      </w:pPr>
      <w:r>
        <w:t>2019</w:t>
      </w:r>
      <w:r w:rsidR="007C0E0E" w:rsidRPr="00565B06">
        <w:t xml:space="preserve"> – </w:t>
      </w:r>
      <w:r>
        <w:t>Present</w:t>
      </w:r>
    </w:p>
    <w:p w14:paraId="649E2DC8" w14:textId="019261B0" w:rsidR="000E24AC" w:rsidRPr="00565B06" w:rsidRDefault="00C57164" w:rsidP="007850D1">
      <w:r>
        <w:t>Relevant coursework: Computer Science I/II, Data Structures and Algorithms, Computer Architecture, Discrete Math for Computing I/II, C/C++ in a Unix Environment, Probability &amp; Statistics in CS</w:t>
      </w:r>
    </w:p>
    <w:p w14:paraId="15D82F8E" w14:textId="2D34BC20" w:rsidR="007C0E0E" w:rsidRPr="00565B06" w:rsidRDefault="007C0E0E" w:rsidP="007C0E0E"/>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44645727" w14:textId="77777777" w:rsidTr="00562422">
        <w:tc>
          <w:tcPr>
            <w:tcW w:w="720" w:type="dxa"/>
            <w:tcMar>
              <w:right w:w="216" w:type="dxa"/>
            </w:tcMar>
            <w:vAlign w:val="bottom"/>
          </w:tcPr>
          <w:p w14:paraId="21A50B84" w14:textId="77777777" w:rsidR="005E088C" w:rsidRPr="00565B06" w:rsidRDefault="00075B13" w:rsidP="00075B13">
            <w:pPr>
              <w:pStyle w:val="Icons"/>
            </w:pPr>
            <w:r w:rsidRPr="00565B06">
              <w:rPr>
                <w:noProof/>
              </w:rPr>
              <mc:AlternateContent>
                <mc:Choice Requires="wpg">
                  <w:drawing>
                    <wp:inline distT="0" distB="0" distL="0" distR="0" wp14:anchorId="6A1CFCBB" wp14:editId="75187A4E">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069A5F"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53B791E1" w14:textId="77777777" w:rsidR="005E088C" w:rsidRPr="00565B06" w:rsidRDefault="00DA6AD9" w:rsidP="0004158B">
            <w:pPr>
              <w:pStyle w:val="Heading1"/>
              <w:outlineLvl w:val="0"/>
            </w:pPr>
            <w:sdt>
              <w:sdtPr>
                <w:alias w:val="Education:"/>
                <w:tag w:val="Education:"/>
                <w:id w:val="-2131392780"/>
                <w:placeholder>
                  <w:docPart w:val="FD77639A815049708335F2F4D71DB2DD"/>
                </w:placeholder>
                <w:temporary/>
                <w:showingPlcHdr/>
                <w15:appearance w15:val="hidden"/>
              </w:sdtPr>
              <w:sdtEndPr/>
              <w:sdtContent>
                <w:r w:rsidR="005E088C" w:rsidRPr="00565B06">
                  <w:t>Experience</w:t>
                </w:r>
              </w:sdtContent>
            </w:sdt>
          </w:p>
        </w:tc>
      </w:tr>
    </w:tbl>
    <w:p w14:paraId="58705B04" w14:textId="67F4F0E5" w:rsidR="005E088C" w:rsidRPr="00565B06" w:rsidRDefault="00C57164" w:rsidP="00B47E1E">
      <w:pPr>
        <w:pStyle w:val="Heading2"/>
      </w:pPr>
      <w:r>
        <w:t>Bike Sales/Mechanic</w:t>
      </w:r>
      <w:r w:rsidR="005E088C" w:rsidRPr="00565B06">
        <w:t xml:space="preserve"> | </w:t>
      </w:r>
      <w:r>
        <w:rPr>
          <w:rStyle w:val="Emphasis"/>
        </w:rPr>
        <w:t>Austin Bike Farm</w:t>
      </w:r>
    </w:p>
    <w:p w14:paraId="69609F36" w14:textId="6B876A2C" w:rsidR="005E088C" w:rsidRPr="00565B06" w:rsidRDefault="00C57164" w:rsidP="004F199F">
      <w:pPr>
        <w:pStyle w:val="Heading3"/>
      </w:pPr>
      <w:r>
        <w:t>April 2020</w:t>
      </w:r>
      <w:r w:rsidR="005E088C" w:rsidRPr="00565B06">
        <w:t xml:space="preserve"> – </w:t>
      </w:r>
      <w:r>
        <w:t>aug 2021</w:t>
      </w:r>
    </w:p>
    <w:p w14:paraId="3AC8D700" w14:textId="65BD9528" w:rsidR="005E088C" w:rsidRPr="00565B06" w:rsidRDefault="00C57164" w:rsidP="005E088C">
      <w:r>
        <w:t>Full time sales associate and then bike mechanic.</w:t>
      </w:r>
    </w:p>
    <w:p w14:paraId="45ECE28E" w14:textId="1A692BB1" w:rsidR="005E088C" w:rsidRPr="00565B06" w:rsidRDefault="00C57164" w:rsidP="00B47E1E">
      <w:pPr>
        <w:pStyle w:val="Heading2"/>
      </w:pPr>
      <w:r>
        <w:t>Bike Mechanic</w:t>
      </w:r>
      <w:r w:rsidR="005E088C" w:rsidRPr="00565B06">
        <w:t xml:space="preserve"> | </w:t>
      </w:r>
      <w:r>
        <w:rPr>
          <w:rStyle w:val="Emphasis"/>
        </w:rPr>
        <w:t>Richardson Bike Mart</w:t>
      </w:r>
    </w:p>
    <w:p w14:paraId="2BBC4D56" w14:textId="5F77BD99" w:rsidR="005E088C" w:rsidRPr="00565B06" w:rsidRDefault="00C57164" w:rsidP="004F199F">
      <w:pPr>
        <w:pStyle w:val="Heading3"/>
      </w:pPr>
      <w:r>
        <w:t>aug 2021</w:t>
      </w:r>
      <w:r w:rsidR="005E088C" w:rsidRPr="00565B06">
        <w:t xml:space="preserve"> – </w:t>
      </w:r>
      <w:r>
        <w:t>present</w:t>
      </w:r>
    </w:p>
    <w:p w14:paraId="71EF975C" w14:textId="275AF215" w:rsidR="005E088C" w:rsidRPr="00565B06" w:rsidRDefault="00C57164" w:rsidP="005E088C">
      <w:r>
        <w:t>Part time bike mechanic.</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1D32BEE1" w14:textId="77777777" w:rsidTr="00562422">
        <w:tc>
          <w:tcPr>
            <w:tcW w:w="720" w:type="dxa"/>
            <w:tcMar>
              <w:right w:w="216" w:type="dxa"/>
            </w:tcMar>
            <w:vAlign w:val="bottom"/>
          </w:tcPr>
          <w:p w14:paraId="0F8E8A54" w14:textId="77777777" w:rsidR="00143224" w:rsidRPr="00565B06" w:rsidRDefault="00075B13" w:rsidP="00075B13">
            <w:pPr>
              <w:pStyle w:val="Icons"/>
            </w:pPr>
            <w:r w:rsidRPr="00565B06">
              <w:rPr>
                <w:noProof/>
              </w:rPr>
              <mc:AlternateContent>
                <mc:Choice Requires="wpg">
                  <w:drawing>
                    <wp:inline distT="0" distB="0" distL="0" distR="0" wp14:anchorId="47190383" wp14:editId="25A89820">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7DB91D3"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6A5D6D30" w14:textId="77777777" w:rsidR="00143224" w:rsidRPr="00565B06" w:rsidRDefault="00DA6AD9" w:rsidP="00AD6216">
            <w:pPr>
              <w:pStyle w:val="Heading1"/>
              <w:outlineLvl w:val="0"/>
            </w:pPr>
            <w:sdt>
              <w:sdtPr>
                <w:alias w:val="Skills:"/>
                <w:tag w:val="Skills:"/>
                <w:id w:val="-925109897"/>
                <w:placeholder>
                  <w:docPart w:val="2D574304607B474590907ED4C842C748"/>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45E83A03" w14:textId="77777777" w:rsidTr="00565B06">
        <w:tc>
          <w:tcPr>
            <w:tcW w:w="4320" w:type="dxa"/>
          </w:tcPr>
          <w:p w14:paraId="3ED17B8E" w14:textId="4F47F89F" w:rsidR="00143224" w:rsidRPr="00565B06" w:rsidRDefault="007C1545" w:rsidP="00565B06">
            <w:pPr>
              <w:pStyle w:val="ListBullet"/>
              <w:spacing w:after="80"/>
            </w:pPr>
            <w:r>
              <w:t>Java</w:t>
            </w:r>
          </w:p>
          <w:p w14:paraId="6BD71414" w14:textId="77777777" w:rsidR="00316CE4" w:rsidRDefault="007C1545" w:rsidP="00316CE4">
            <w:pPr>
              <w:pStyle w:val="ListBullet"/>
              <w:spacing w:after="80"/>
            </w:pPr>
            <w:r>
              <w:t>C++</w:t>
            </w:r>
          </w:p>
          <w:p w14:paraId="7B388A2C" w14:textId="77777777" w:rsidR="007C1545" w:rsidRDefault="007C1545" w:rsidP="00316CE4">
            <w:pPr>
              <w:pStyle w:val="ListBullet"/>
              <w:spacing w:after="80"/>
            </w:pPr>
            <w:r>
              <w:t>OOP</w:t>
            </w:r>
          </w:p>
          <w:p w14:paraId="3755F653" w14:textId="77777777" w:rsidR="007C1545" w:rsidRDefault="007C1545" w:rsidP="00316CE4">
            <w:pPr>
              <w:pStyle w:val="ListBullet"/>
              <w:spacing w:after="80"/>
            </w:pPr>
            <w:r>
              <w:t>HTML</w:t>
            </w:r>
          </w:p>
          <w:p w14:paraId="7A964087" w14:textId="77777777" w:rsidR="007C1545" w:rsidRDefault="007C1545" w:rsidP="00316CE4">
            <w:pPr>
              <w:pStyle w:val="ListBullet"/>
              <w:spacing w:after="80"/>
            </w:pPr>
            <w:r>
              <w:t>CSS</w:t>
            </w:r>
          </w:p>
          <w:p w14:paraId="057DCACF" w14:textId="0060D995" w:rsidR="007C1545" w:rsidRPr="00565B06" w:rsidRDefault="007C1545" w:rsidP="00316CE4">
            <w:pPr>
              <w:pStyle w:val="ListBullet"/>
              <w:spacing w:after="80"/>
            </w:pPr>
            <w:r>
              <w:t>JS</w:t>
            </w:r>
          </w:p>
        </w:tc>
        <w:tc>
          <w:tcPr>
            <w:tcW w:w="4320" w:type="dxa"/>
            <w:tcMar>
              <w:left w:w="576" w:type="dxa"/>
            </w:tcMar>
          </w:tcPr>
          <w:p w14:paraId="45DA20F8" w14:textId="18EF6601" w:rsidR="00143224" w:rsidRDefault="007C1545" w:rsidP="00565B06">
            <w:pPr>
              <w:pStyle w:val="ListBullet"/>
              <w:spacing w:after="80"/>
            </w:pPr>
            <w:r>
              <w:t>NodeJS</w:t>
            </w:r>
          </w:p>
          <w:p w14:paraId="3328F387" w14:textId="2E8B5449" w:rsidR="007C1545" w:rsidRDefault="007C1545" w:rsidP="00565B06">
            <w:pPr>
              <w:pStyle w:val="ListBullet"/>
              <w:spacing w:after="80"/>
            </w:pPr>
            <w:r>
              <w:t>React</w:t>
            </w:r>
          </w:p>
          <w:p w14:paraId="322D34CF" w14:textId="75127A8F" w:rsidR="007C1545" w:rsidRDefault="007C1545" w:rsidP="00565B06">
            <w:pPr>
              <w:pStyle w:val="ListBullet"/>
              <w:spacing w:after="80"/>
            </w:pPr>
            <w:r>
              <w:t>NextJS</w:t>
            </w:r>
          </w:p>
          <w:p w14:paraId="5786AC7F" w14:textId="77777777" w:rsidR="00F904FC" w:rsidRDefault="007C1545" w:rsidP="007C1545">
            <w:pPr>
              <w:pStyle w:val="ListBullet"/>
              <w:spacing w:after="80"/>
            </w:pPr>
            <w:r>
              <w:t>ChakraJS</w:t>
            </w:r>
          </w:p>
          <w:p w14:paraId="2BEE64FB" w14:textId="77777777" w:rsidR="007C1545" w:rsidRDefault="007C1545" w:rsidP="007C1545">
            <w:pPr>
              <w:pStyle w:val="ListBullet"/>
              <w:spacing w:after="80"/>
            </w:pPr>
            <w:r>
              <w:t>Communication</w:t>
            </w:r>
          </w:p>
          <w:p w14:paraId="2AF2F686" w14:textId="768C0891" w:rsidR="007C1545" w:rsidRPr="00565B06" w:rsidRDefault="007C1545" w:rsidP="007C1545">
            <w:pPr>
              <w:pStyle w:val="ListBullet"/>
              <w:spacing w:after="80"/>
            </w:pPr>
            <w:r>
              <w:t>Teamwork</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4E7C4044" w14:textId="77777777" w:rsidTr="00562422">
        <w:tc>
          <w:tcPr>
            <w:tcW w:w="725" w:type="dxa"/>
            <w:tcMar>
              <w:right w:w="216" w:type="dxa"/>
            </w:tcMar>
            <w:vAlign w:val="bottom"/>
          </w:tcPr>
          <w:p w14:paraId="79065BEE" w14:textId="77777777" w:rsidR="00AC7C34" w:rsidRPr="00565B06" w:rsidRDefault="00075B13" w:rsidP="00075B13">
            <w:pPr>
              <w:pStyle w:val="Icons"/>
            </w:pPr>
            <w:r w:rsidRPr="00565B06">
              <w:rPr>
                <w:noProof/>
              </w:rPr>
              <mc:AlternateContent>
                <mc:Choice Requires="wpg">
                  <w:drawing>
                    <wp:inline distT="0" distB="0" distL="0" distR="0" wp14:anchorId="4FE0CDCE" wp14:editId="7E442AEE">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F03AAD4"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0401A74F" w14:textId="77777777" w:rsidR="00AC7C34" w:rsidRPr="00565B06" w:rsidRDefault="00DA6AD9" w:rsidP="00AD6216">
            <w:pPr>
              <w:pStyle w:val="Heading1"/>
              <w:outlineLvl w:val="0"/>
            </w:pPr>
            <w:sdt>
              <w:sdtPr>
                <w:alias w:val="Activities:"/>
                <w:tag w:val="Activities:"/>
                <w:id w:val="-2061776476"/>
                <w:placeholder>
                  <w:docPart w:val="7A80C4FD1C8B4C2F800D3A6ECC60DC86"/>
                </w:placeholder>
                <w:temporary/>
                <w:showingPlcHdr/>
                <w15:appearance w15:val="hidden"/>
              </w:sdtPr>
              <w:sdtEndPr/>
              <w:sdtContent>
                <w:r w:rsidR="00AC7C34" w:rsidRPr="00565B06">
                  <w:t>Activities</w:t>
                </w:r>
              </w:sdtContent>
            </w:sdt>
          </w:p>
        </w:tc>
      </w:tr>
    </w:tbl>
    <w:p w14:paraId="0FBA3DE2" w14:textId="3E8D233A" w:rsidR="007A0F44" w:rsidRPr="00565B06" w:rsidRDefault="007C1545" w:rsidP="00316CE4">
      <w:r>
        <w:t xml:space="preserve">Took part in HackUTD VIII in Nov 2021 where I worked with a team of 3 other students to build Drop, a tool designed specifically for EOG Resources, an oil and gas company that sponsored the event, </w:t>
      </w:r>
      <w:r w:rsidR="002C717E">
        <w:t>that used</w:t>
      </w:r>
      <w:r w:rsidR="004D0118">
        <w:t xml:space="preserve"> </w:t>
      </w:r>
      <w:r w:rsidR="002C717E">
        <w:t xml:space="preserve">WebSocket to connect to their server and optimized real time water flow to different operations in order to maximize profit and visually presented this data as it came in with dynamic graphs from CanvasJS that shifted and grew as new data came in from the field. </w:t>
      </w:r>
      <w:r w:rsidR="004D0118">
        <w:t xml:space="preserve">I built a UI using NextJS and Chakra UI, that was unfortunately scrapped due to time constraints. </w:t>
      </w:r>
    </w:p>
    <w:sectPr w:rsidR="007A0F44"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7070C" w14:textId="77777777" w:rsidR="00DA6AD9" w:rsidRDefault="00DA6AD9" w:rsidP="00F534FB">
      <w:pPr>
        <w:spacing w:after="0"/>
      </w:pPr>
      <w:r>
        <w:separator/>
      </w:r>
    </w:p>
  </w:endnote>
  <w:endnote w:type="continuationSeparator" w:id="0">
    <w:p w14:paraId="5EB7C4C0" w14:textId="77777777" w:rsidR="00DA6AD9" w:rsidRDefault="00DA6AD9"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01FD5A76"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0DA6" w14:textId="77777777" w:rsidR="00DA6AD9" w:rsidRDefault="00DA6AD9" w:rsidP="00F534FB">
      <w:pPr>
        <w:spacing w:after="0"/>
      </w:pPr>
      <w:r>
        <w:separator/>
      </w:r>
    </w:p>
  </w:footnote>
  <w:footnote w:type="continuationSeparator" w:id="0">
    <w:p w14:paraId="3FE938EB" w14:textId="77777777" w:rsidR="00DA6AD9" w:rsidRDefault="00DA6AD9"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59463"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7F6FD0CC" wp14:editId="7FAA1D96">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CAF3A7E"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8C"/>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C717E"/>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118"/>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04499"/>
    <w:rsid w:val="006104FF"/>
    <w:rsid w:val="00614B7C"/>
    <w:rsid w:val="0062239B"/>
    <w:rsid w:val="00625B8A"/>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1545"/>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57164"/>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A6AD9"/>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088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A7E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fis\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4BC7DBBFA44DB0B1A382E3DE6A315F"/>
        <w:category>
          <w:name w:val="General"/>
          <w:gallery w:val="placeholder"/>
        </w:category>
        <w:types>
          <w:type w:val="bbPlcHdr"/>
        </w:types>
        <w:behaviors>
          <w:behavior w:val="content"/>
        </w:behaviors>
        <w:guid w:val="{CAAA589E-E074-49ED-BDE1-0EF685AC689F}"/>
      </w:docPartPr>
      <w:docPartBody>
        <w:p w:rsidR="00000000" w:rsidRDefault="00036E70">
          <w:pPr>
            <w:pStyle w:val="704BC7DBBFA44DB0B1A382E3DE6A315F"/>
          </w:pPr>
          <w:r w:rsidRPr="009D0878">
            <w:t>Address</w:t>
          </w:r>
        </w:p>
      </w:docPartBody>
    </w:docPart>
    <w:docPart>
      <w:docPartPr>
        <w:name w:val="260BD9F11F4A4A01AD9F14C6A7C8D366"/>
        <w:category>
          <w:name w:val="General"/>
          <w:gallery w:val="placeholder"/>
        </w:category>
        <w:types>
          <w:type w:val="bbPlcHdr"/>
        </w:types>
        <w:behaviors>
          <w:behavior w:val="content"/>
        </w:behaviors>
        <w:guid w:val="{E28A82CC-7A03-4285-8693-B105334B93DB}"/>
      </w:docPartPr>
      <w:docPartBody>
        <w:p w:rsidR="00000000" w:rsidRDefault="00036E70">
          <w:pPr>
            <w:pStyle w:val="260BD9F11F4A4A01AD9F14C6A7C8D366"/>
          </w:pPr>
          <w:r w:rsidRPr="009D0878">
            <w:t>Phone</w:t>
          </w:r>
        </w:p>
      </w:docPartBody>
    </w:docPart>
    <w:docPart>
      <w:docPartPr>
        <w:name w:val="EC3A84B8DB274F59A747350FB5107CB9"/>
        <w:category>
          <w:name w:val="General"/>
          <w:gallery w:val="placeholder"/>
        </w:category>
        <w:types>
          <w:type w:val="bbPlcHdr"/>
        </w:types>
        <w:behaviors>
          <w:behavior w:val="content"/>
        </w:behaviors>
        <w:guid w:val="{0C632011-E235-4C59-AA9D-0F7FEFD94988}"/>
      </w:docPartPr>
      <w:docPartBody>
        <w:p w:rsidR="00000000" w:rsidRDefault="00036E70">
          <w:pPr>
            <w:pStyle w:val="EC3A84B8DB274F59A747350FB5107CB9"/>
          </w:pPr>
          <w:r w:rsidRPr="009D0878">
            <w:t>Email</w:t>
          </w:r>
        </w:p>
      </w:docPartBody>
    </w:docPart>
    <w:docPart>
      <w:docPartPr>
        <w:name w:val="CE327055485B4F22B4216D903CA491FB"/>
        <w:category>
          <w:name w:val="General"/>
          <w:gallery w:val="placeholder"/>
        </w:category>
        <w:types>
          <w:type w:val="bbPlcHdr"/>
        </w:types>
        <w:behaviors>
          <w:behavior w:val="content"/>
        </w:behaviors>
        <w:guid w:val="{FA2E6E6B-B354-44D3-8CCE-4FC73DD51812}"/>
      </w:docPartPr>
      <w:docPartBody>
        <w:p w:rsidR="00000000" w:rsidRDefault="00036E70">
          <w:pPr>
            <w:pStyle w:val="CE327055485B4F22B4216D903CA491FB"/>
          </w:pPr>
          <w:r w:rsidRPr="009D0878">
            <w:t>LinkedIn P</w:t>
          </w:r>
          <w:r w:rsidRPr="009D0878">
            <w:t>rofile</w:t>
          </w:r>
        </w:p>
      </w:docPartBody>
    </w:docPart>
    <w:docPart>
      <w:docPartPr>
        <w:name w:val="CAAAC2F2AFD94AF081BB51FACC908C2D"/>
        <w:category>
          <w:name w:val="General"/>
          <w:gallery w:val="placeholder"/>
        </w:category>
        <w:types>
          <w:type w:val="bbPlcHdr"/>
        </w:types>
        <w:behaviors>
          <w:behavior w:val="content"/>
        </w:behaviors>
        <w:guid w:val="{B338905E-33FD-4539-8BE7-2E162FD41C92}"/>
      </w:docPartPr>
      <w:docPartBody>
        <w:p w:rsidR="00000000" w:rsidRDefault="00036E70">
          <w:pPr>
            <w:pStyle w:val="CAAAC2F2AFD94AF081BB51FACC908C2D"/>
          </w:pPr>
          <w:r w:rsidRPr="009D0878">
            <w:t>Twitter/Blog/Portfolio</w:t>
          </w:r>
        </w:p>
      </w:docPartBody>
    </w:docPart>
    <w:docPart>
      <w:docPartPr>
        <w:name w:val="81FE458BE13C4EF1910DE5AB24D36DDB"/>
        <w:category>
          <w:name w:val="General"/>
          <w:gallery w:val="placeholder"/>
        </w:category>
        <w:types>
          <w:type w:val="bbPlcHdr"/>
        </w:types>
        <w:behaviors>
          <w:behavior w:val="content"/>
        </w:behaviors>
        <w:guid w:val="{ECAEEC76-0473-4ADB-B260-AAA52BEB5480}"/>
      </w:docPartPr>
      <w:docPartBody>
        <w:p w:rsidR="00000000" w:rsidRDefault="00036E70">
          <w:pPr>
            <w:pStyle w:val="81FE458BE13C4EF1910DE5AB24D36DDB"/>
          </w:pPr>
          <w:r w:rsidRPr="00D85CA4">
            <w:t>Objective</w:t>
          </w:r>
        </w:p>
      </w:docPartBody>
    </w:docPart>
    <w:docPart>
      <w:docPartPr>
        <w:name w:val="1CCABCBFC0204B2C838BBBC10BCC14D5"/>
        <w:category>
          <w:name w:val="General"/>
          <w:gallery w:val="placeholder"/>
        </w:category>
        <w:types>
          <w:type w:val="bbPlcHdr"/>
        </w:types>
        <w:behaviors>
          <w:behavior w:val="content"/>
        </w:behaviors>
        <w:guid w:val="{D153F3EB-93A8-4FE3-A6DC-969F1D8CEBE4}"/>
      </w:docPartPr>
      <w:docPartBody>
        <w:p w:rsidR="00000000" w:rsidRDefault="00036E70">
          <w:pPr>
            <w:pStyle w:val="1CCABCBFC0204B2C838BBBC10BCC14D5"/>
          </w:pPr>
          <w:r w:rsidRPr="00565B06">
            <w:t>Education</w:t>
          </w:r>
        </w:p>
      </w:docPartBody>
    </w:docPart>
    <w:docPart>
      <w:docPartPr>
        <w:name w:val="FD77639A815049708335F2F4D71DB2DD"/>
        <w:category>
          <w:name w:val="General"/>
          <w:gallery w:val="placeholder"/>
        </w:category>
        <w:types>
          <w:type w:val="bbPlcHdr"/>
        </w:types>
        <w:behaviors>
          <w:behavior w:val="content"/>
        </w:behaviors>
        <w:guid w:val="{4607F263-8AE4-4F24-AC3D-53151E2D2677}"/>
      </w:docPartPr>
      <w:docPartBody>
        <w:p w:rsidR="00000000" w:rsidRDefault="00036E70">
          <w:pPr>
            <w:pStyle w:val="FD77639A815049708335F2F4D71DB2DD"/>
          </w:pPr>
          <w:r w:rsidRPr="00565B06">
            <w:t>Experience</w:t>
          </w:r>
        </w:p>
      </w:docPartBody>
    </w:docPart>
    <w:docPart>
      <w:docPartPr>
        <w:name w:val="2D574304607B474590907ED4C842C748"/>
        <w:category>
          <w:name w:val="General"/>
          <w:gallery w:val="placeholder"/>
        </w:category>
        <w:types>
          <w:type w:val="bbPlcHdr"/>
        </w:types>
        <w:behaviors>
          <w:behavior w:val="content"/>
        </w:behaviors>
        <w:guid w:val="{21D62EDA-97EE-4878-998A-93F6944139AC}"/>
      </w:docPartPr>
      <w:docPartBody>
        <w:p w:rsidR="00000000" w:rsidRDefault="00036E70">
          <w:pPr>
            <w:pStyle w:val="2D574304607B474590907ED4C842C748"/>
          </w:pPr>
          <w:r w:rsidRPr="00565B06">
            <w:t>Skills</w:t>
          </w:r>
        </w:p>
      </w:docPartBody>
    </w:docPart>
    <w:docPart>
      <w:docPartPr>
        <w:name w:val="7A80C4FD1C8B4C2F800D3A6ECC60DC86"/>
        <w:category>
          <w:name w:val="General"/>
          <w:gallery w:val="placeholder"/>
        </w:category>
        <w:types>
          <w:type w:val="bbPlcHdr"/>
        </w:types>
        <w:behaviors>
          <w:behavior w:val="content"/>
        </w:behaviors>
        <w:guid w:val="{537280F8-A6DB-4E17-9909-11D1D6EE7014}"/>
      </w:docPartPr>
      <w:docPartBody>
        <w:p w:rsidR="00000000" w:rsidRDefault="00036E70">
          <w:pPr>
            <w:pStyle w:val="7A80C4FD1C8B4C2F800D3A6ECC60DC86"/>
          </w:pPr>
          <w:r w:rsidRPr="00565B06">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70"/>
    <w:rsid w:val="0003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CF04C5BD41491BAF6487ED3DA3430D">
    <w:name w:val="CFCF04C5BD41491BAF6487ED3DA3430D"/>
  </w:style>
  <w:style w:type="paragraph" w:customStyle="1" w:styleId="08492E800BBA4ADD93A3941E91924A62">
    <w:name w:val="08492E800BBA4ADD93A3941E91924A62"/>
  </w:style>
  <w:style w:type="paragraph" w:customStyle="1" w:styleId="704BC7DBBFA44DB0B1A382E3DE6A315F">
    <w:name w:val="704BC7DBBFA44DB0B1A382E3DE6A315F"/>
  </w:style>
  <w:style w:type="paragraph" w:customStyle="1" w:styleId="260BD9F11F4A4A01AD9F14C6A7C8D366">
    <w:name w:val="260BD9F11F4A4A01AD9F14C6A7C8D366"/>
  </w:style>
  <w:style w:type="paragraph" w:customStyle="1" w:styleId="EC3A84B8DB274F59A747350FB5107CB9">
    <w:name w:val="EC3A84B8DB274F59A747350FB5107CB9"/>
  </w:style>
  <w:style w:type="paragraph" w:customStyle="1" w:styleId="CE327055485B4F22B4216D903CA491FB">
    <w:name w:val="CE327055485B4F22B4216D903CA491FB"/>
  </w:style>
  <w:style w:type="paragraph" w:customStyle="1" w:styleId="CAAAC2F2AFD94AF081BB51FACC908C2D">
    <w:name w:val="CAAAC2F2AFD94AF081BB51FACC908C2D"/>
  </w:style>
  <w:style w:type="paragraph" w:customStyle="1" w:styleId="81FE458BE13C4EF1910DE5AB24D36DDB">
    <w:name w:val="81FE458BE13C4EF1910DE5AB24D36DDB"/>
  </w:style>
  <w:style w:type="paragraph" w:customStyle="1" w:styleId="33E4A8DCC3C641D3A1CC40D635FE3BB9">
    <w:name w:val="33E4A8DCC3C641D3A1CC40D635FE3BB9"/>
  </w:style>
  <w:style w:type="paragraph" w:customStyle="1" w:styleId="1CCABCBFC0204B2C838BBBC10BCC14D5">
    <w:name w:val="1CCABCBFC0204B2C838BBBC10BCC14D5"/>
  </w:style>
  <w:style w:type="paragraph" w:customStyle="1" w:styleId="2A63780F06934CD9AC53864B04CFEFD4">
    <w:name w:val="2A63780F06934CD9AC53864B04CFEFD4"/>
  </w:style>
  <w:style w:type="character" w:styleId="Emphasis">
    <w:name w:val="Emphasis"/>
    <w:basedOn w:val="DefaultParagraphFont"/>
    <w:uiPriority w:val="11"/>
    <w:qFormat/>
    <w:rPr>
      <w:b w:val="0"/>
      <w:iCs/>
      <w:color w:val="657C9C" w:themeColor="text2" w:themeTint="BF"/>
      <w:sz w:val="26"/>
    </w:rPr>
  </w:style>
  <w:style w:type="paragraph" w:customStyle="1" w:styleId="77729D921A0D4257ABB3CFB57CE93B37">
    <w:name w:val="77729D921A0D4257ABB3CFB57CE93B37"/>
  </w:style>
  <w:style w:type="paragraph" w:customStyle="1" w:styleId="4AC90EF6198B4E389B0FC2B1B1AB4571">
    <w:name w:val="4AC90EF6198B4E389B0FC2B1B1AB4571"/>
  </w:style>
  <w:style w:type="paragraph" w:customStyle="1" w:styleId="A44AAD8027E74023A38454EEC5EA4BC8">
    <w:name w:val="A44AAD8027E74023A38454EEC5EA4BC8"/>
  </w:style>
  <w:style w:type="paragraph" w:customStyle="1" w:styleId="0944C7156879426EA7FA5D7BD60E4391">
    <w:name w:val="0944C7156879426EA7FA5D7BD60E4391"/>
  </w:style>
  <w:style w:type="paragraph" w:customStyle="1" w:styleId="EC6CA279DF9F4BB582F3DC6D39F16773">
    <w:name w:val="EC6CA279DF9F4BB582F3DC6D39F16773"/>
  </w:style>
  <w:style w:type="paragraph" w:customStyle="1" w:styleId="66E30E6F7F354CD5B2D13FC8278C63BA">
    <w:name w:val="66E30E6F7F354CD5B2D13FC8278C63BA"/>
  </w:style>
  <w:style w:type="paragraph" w:customStyle="1" w:styleId="0907B1D97DEE4A348BE084766C54A4FC">
    <w:name w:val="0907B1D97DEE4A348BE084766C54A4FC"/>
  </w:style>
  <w:style w:type="paragraph" w:customStyle="1" w:styleId="88D375ED110F4DB0B98A4CC8FF75B7A3">
    <w:name w:val="88D375ED110F4DB0B98A4CC8FF75B7A3"/>
  </w:style>
  <w:style w:type="paragraph" w:customStyle="1" w:styleId="B3758C89D5B14E9BA25ECAAE03CA2DF8">
    <w:name w:val="B3758C89D5B14E9BA25ECAAE03CA2DF8"/>
  </w:style>
  <w:style w:type="paragraph" w:customStyle="1" w:styleId="FD77639A815049708335F2F4D71DB2DD">
    <w:name w:val="FD77639A815049708335F2F4D71DB2DD"/>
  </w:style>
  <w:style w:type="paragraph" w:customStyle="1" w:styleId="4938A9A61E564AC79FAB6A0E174A8581">
    <w:name w:val="4938A9A61E564AC79FAB6A0E174A8581"/>
  </w:style>
  <w:style w:type="paragraph" w:customStyle="1" w:styleId="854907F1D2F248C499E8AC457B129EDD">
    <w:name w:val="854907F1D2F248C499E8AC457B129EDD"/>
  </w:style>
  <w:style w:type="paragraph" w:customStyle="1" w:styleId="54AE1ECB68084A9E940FECA8DC4D157C">
    <w:name w:val="54AE1ECB68084A9E940FECA8DC4D157C"/>
  </w:style>
  <w:style w:type="paragraph" w:customStyle="1" w:styleId="79C022C539914DEDA2F9CB880A8CFD9C">
    <w:name w:val="79C022C539914DEDA2F9CB880A8CFD9C"/>
  </w:style>
  <w:style w:type="paragraph" w:customStyle="1" w:styleId="E41A9E4081534B91BA7902A7D5B44B0A">
    <w:name w:val="E41A9E4081534B91BA7902A7D5B44B0A"/>
  </w:style>
  <w:style w:type="paragraph" w:customStyle="1" w:styleId="D17AB91D512B49B0BF5AF34EA1935836">
    <w:name w:val="D17AB91D512B49B0BF5AF34EA1935836"/>
  </w:style>
  <w:style w:type="paragraph" w:customStyle="1" w:styleId="5E1A9FD30E0F4AF48D657A9FEF4E2C80">
    <w:name w:val="5E1A9FD30E0F4AF48D657A9FEF4E2C80"/>
  </w:style>
  <w:style w:type="paragraph" w:customStyle="1" w:styleId="A1B3E14CFBD449F6A53C3B00A9552742">
    <w:name w:val="A1B3E14CFBD449F6A53C3B00A9552742"/>
  </w:style>
  <w:style w:type="paragraph" w:customStyle="1" w:styleId="EE4F32E9F0C74BF99D503B3552987103">
    <w:name w:val="EE4F32E9F0C74BF99D503B3552987103"/>
  </w:style>
  <w:style w:type="paragraph" w:customStyle="1" w:styleId="5BDC61D8CEF241099E6EE072A880A57D">
    <w:name w:val="5BDC61D8CEF241099E6EE072A880A57D"/>
  </w:style>
  <w:style w:type="paragraph" w:customStyle="1" w:styleId="2D574304607B474590907ED4C842C748">
    <w:name w:val="2D574304607B474590907ED4C842C748"/>
  </w:style>
  <w:style w:type="paragraph" w:customStyle="1" w:styleId="F781E3984C2C4D6B9E759197AAAAB456">
    <w:name w:val="F781E3984C2C4D6B9E759197AAAAB456"/>
  </w:style>
  <w:style w:type="paragraph" w:customStyle="1" w:styleId="7D1FB11425FB4A2EB805223BD86BB546">
    <w:name w:val="7D1FB11425FB4A2EB805223BD86BB546"/>
  </w:style>
  <w:style w:type="paragraph" w:customStyle="1" w:styleId="DFE6FD8456764CA5B7D81C5C68E66A3E">
    <w:name w:val="DFE6FD8456764CA5B7D81C5C68E66A3E"/>
  </w:style>
  <w:style w:type="paragraph" w:customStyle="1" w:styleId="95839FBC2CBB42CB9D91491337467FF3">
    <w:name w:val="95839FBC2CBB42CB9D91491337467FF3"/>
  </w:style>
  <w:style w:type="paragraph" w:customStyle="1" w:styleId="BA82D4963F45484CA21FC55B6869AE0F">
    <w:name w:val="BA82D4963F45484CA21FC55B6869AE0F"/>
  </w:style>
  <w:style w:type="paragraph" w:customStyle="1" w:styleId="7A80C4FD1C8B4C2F800D3A6ECC60DC86">
    <w:name w:val="7A80C4FD1C8B4C2F800D3A6ECC60DC86"/>
  </w:style>
  <w:style w:type="paragraph" w:customStyle="1" w:styleId="82244550B03C40D8B28C02DEE2A7C133">
    <w:name w:val="82244550B03C40D8B28C02DEE2A7C1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Richardson, TX</CompanyAddress>
  <CompanyPhone>512-920-8983</CompanyPhone>
  <CompanyFax/>
  <CompanyEmail>ejfisc@protonmail.com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LinkedIn: ejfisc</cp:keywords>
  <dc:description/>
  <cp:lastModifiedBy/>
  <cp:revision>1</cp:revision>
  <dcterms:created xsi:type="dcterms:W3CDTF">2021-11-15T18:18:00Z</dcterms:created>
  <dcterms:modified xsi:type="dcterms:W3CDTF">2021-11-15T18:56:00Z</dcterms:modified>
  <cp:category/>
  <cp:contentStatus>GitHub: ejfisc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